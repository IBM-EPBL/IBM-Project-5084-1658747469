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440"/>
        <w:jc w:val="center"/>
        <w:rPr/>
      </w:pPr>
      <w:r>
        <w:rPr>
          <w:rFonts w:ascii="Times New Roman" w:cs="Times New Roman" w:eastAsia="Times New Roman" w:hAnsi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>
      <w:pPr>
        <w:pStyle w:val="style0"/>
        <w:spacing w:after="0"/>
        <w:ind w:left="727"/>
        <w:jc w:val="center"/>
        <w:rPr/>
      </w:pPr>
      <w:r>
        <w:rPr>
          <w:rFonts w:ascii="Consolas" w:cs="Consolas" w:eastAsia="Consolas" w:hAnsi="Consolas"/>
          <w:b/>
          <w:sz w:val="21"/>
        </w:rPr>
        <w:t xml:space="preserve"> </w:t>
      </w:r>
      <w:r>
        <w:t xml:space="preserve"> </w:t>
      </w:r>
    </w:p>
    <w:tbl>
      <w:tblPr>
        <w:tblW w:w="9998" w:type="dxa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5" w:type="dxa"/>
          <w:left w:w="115" w:type="dxa"/>
          <w:bottom w:w="0" w:type="dxa"/>
          <w:right w:w="82" w:type="dxa"/>
        </w:tblCellMar>
      </w:tblPr>
      <w:tblGrid>
        <w:gridCol w:w="3654"/>
        <w:gridCol w:w="6344"/>
      </w:tblGrid>
      <w:tr>
        <w:trPr>
          <w:trHeight w:val="494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4"/>
              <w:jc w:val="center"/>
              <w:rPr/>
            </w:pPr>
            <w:r>
              <w:t xml:space="preserve">Date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Nov  22 </w:t>
            </w:r>
            <w:r>
              <w:rPr>
                <w:rFonts w:ascii="Consolas" w:cs="Consolas" w:eastAsia="Consolas" w:hAnsi="Consolas"/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>
        <w:tblPrEx/>
        <w:trPr>
          <w:trHeight w:val="516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center"/>
              <w:rPr/>
            </w:pPr>
            <w:r>
              <w:t xml:space="preserve">Name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1"/>
              <w:jc w:val="both"/>
              <w:rPr>
                <w:b/>
                <w:bCs/>
                <w:color w:val="000000"/>
              </w:rPr>
            </w:pPr>
            <w:r>
              <w:t xml:space="preserve">                                            </w:t>
            </w:r>
            <w:r>
              <w:rPr>
                <w:lang w:val="en-US"/>
              </w:rPr>
              <w:t>T.SNEKA</w:t>
            </w:r>
          </w:p>
        </w:tc>
      </w:tr>
      <w:tr>
        <w:tblPrEx/>
        <w:trPr>
          <w:trHeight w:val="497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42"/>
              <w:jc w:val="both"/>
              <w:rPr/>
            </w:pPr>
            <w:r>
              <w:t xml:space="preserve">                       Team Id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24"/>
              <w:jc w:val="both"/>
              <w:rPr/>
            </w:pPr>
            <w:r>
              <w:rPr>
                <w:sz w:val="28"/>
              </w:rPr>
              <w:t xml:space="preserve">                            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   PNT2022TMID30395</w:t>
            </w:r>
          </w:p>
        </w:tc>
      </w:tr>
      <w:tr>
        <w:tblPrEx/>
        <w:trPr>
          <w:trHeight w:val="751" w:hRule="atLeast"/>
          <w:jc w:val="left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39"/>
              <w:jc w:val="center"/>
              <w:rPr/>
            </w:pPr>
            <w:r>
              <w:t xml:space="preserve">Assignment 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t xml:space="preserve">Four </w:t>
            </w:r>
          </w:p>
        </w:tc>
      </w:tr>
    </w:tbl>
    <w:p>
      <w:pPr>
        <w:pStyle w:val="style0"/>
        <w:spacing w:after="0"/>
        <w:ind w:left="739"/>
        <w:rPr/>
      </w:pPr>
      <w:r>
        <w:rPr>
          <w:rFonts w:ascii="Tahoma" w:cs="Tahoma" w:eastAsia="Tahoma" w:hAnsi="Tahoma"/>
          <w:b/>
          <w:sz w:val="27"/>
        </w:rPr>
        <w:t xml:space="preserve"> </w:t>
      </w:r>
      <w:r>
        <w:t xml:space="preserve"> </w:t>
      </w:r>
    </w:p>
    <w:p>
      <w:pPr>
        <w:pStyle w:val="style0"/>
        <w:spacing w:after="23"/>
        <w:ind w:left="739"/>
        <w:rPr/>
      </w:pPr>
      <w:r>
        <w:t xml:space="preserve">  </w:t>
      </w:r>
    </w:p>
    <w:p>
      <w:pPr>
        <w:pStyle w:val="style0"/>
        <w:spacing w:after="196"/>
        <w:ind w:left="739"/>
        <w:rPr/>
      </w:pPr>
      <w:r>
        <w:rPr>
          <w:sz w:val="25"/>
        </w:rPr>
        <w:t xml:space="preserve">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Write code and connections in wokwi for ultrasonic sensor. </w:t>
      </w:r>
      <w:r>
        <w:t xml:space="preserve">  </w:t>
      </w:r>
    </w:p>
    <w:p>
      <w:pPr>
        <w:pStyle w:val="style0"/>
        <w:spacing w:after="155" w:lineRule="auto" w:line="262"/>
        <w:ind w:left="955" w:hanging="10"/>
        <w:rPr/>
      </w:pPr>
      <w:r>
        <w:rPr>
          <w:sz w:val="32"/>
        </w:rPr>
        <w:t xml:space="preserve">Whenever distance is less than 100 cms send "alert" to ibm cloud and display in device recent events. </w:t>
      </w:r>
      <w:r>
        <w:t xml:space="preserve">  </w:t>
      </w:r>
    </w:p>
    <w:p>
      <w:pPr>
        <w:pStyle w:val="style0"/>
        <w:spacing w:after="0" w:lineRule="auto" w:line="262"/>
        <w:ind w:left="955" w:hanging="10"/>
        <w:rPr/>
      </w:pPr>
      <w:r>
        <w:rPr>
          <w:sz w:val="32"/>
        </w:rPr>
        <w:t xml:space="preserve">Upload document with wokwi share link and images of ibm cloud </w:t>
      </w:r>
      <w:r>
        <w:t xml:space="preserve"> 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2"/>
        <w:ind w:left="960"/>
        <w:rPr/>
      </w:pPr>
      <w:r>
        <w:t xml:space="preserve"> </w:t>
      </w:r>
    </w:p>
    <w:p>
      <w:pPr>
        <w:pStyle w:val="style0"/>
        <w:spacing w:after="0"/>
        <w:ind w:left="960"/>
        <w:rPr/>
      </w:pPr>
      <w:r>
        <w:t xml:space="preserve"> </w:t>
      </w: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righ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>
          <w:b/>
          <w:sz w:val="32"/>
          <w:u w:val="double" w:color="000000"/>
        </w:rPr>
      </w:pPr>
    </w:p>
    <w:p>
      <w:pPr>
        <w:pStyle w:val="style0"/>
        <w:spacing w:after="0"/>
        <w:ind w:right="9363"/>
        <w:jc w:val="left"/>
        <w:rPr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6" w:type="dxa"/>
          <w:left w:w="0" w:type="dxa"/>
          <w:bottom w:w="0" w:type="dxa"/>
          <w:right w:w="115" w:type="dxa"/>
        </w:tblCellMar>
      </w:tblPr>
      <w:tblGrid>
        <w:gridCol w:w="9874"/>
      </w:tblGrid>
      <w:tr>
        <w:trPr>
          <w:trHeight w:val="916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WiFi.h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>
            <w:pPr>
              <w:pStyle w:val="style0"/>
              <w:spacing w:after="68" w:lineRule="auto" w:line="238"/>
              <w:ind w:left="26" w:right="4192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>#include &lt;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PubSubClient.h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&gt;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 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"nhpwjc"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"NodeMCU"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DEVICE_ID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TOKEN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 YOUR TOKEN"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 w:lineRule="auto" w:line="266"/>
              <w:ind w:left="-2" w:right="6861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#define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speed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0.034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</w:t>
            </w:r>
          </w:p>
          <w:p>
            <w:pPr>
              <w:pStyle w:val="style0"/>
              <w:spacing w:after="4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"iot-2/evt/Data/fmt/json"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"iot-</w:t>
            </w:r>
          </w:p>
          <w:p>
            <w:pPr>
              <w:pStyle w:val="style0"/>
              <w:spacing w:after="0" w:lineRule="auto" w:line="251"/>
              <w:ind w:left="26" w:right="2229"/>
              <w:rPr/>
            </w:pPr>
            <w:r>
              <w:rPr>
                <w:rFonts w:ascii="Consolas" w:cs="Consolas" w:eastAsia="Consolas" w:hAnsi="Consolas"/>
                <w:color w:val="ce9178"/>
                <w:sz w:val="21"/>
              </w:rPr>
              <w:t>2/cmd/home/fmt/String"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"use-tokenauth"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char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[] 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"d:"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ORG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DEVICE_TYPE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 xml:space="preserve">":"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DEVICE_ID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</w:p>
          <w:p>
            <w:pPr>
              <w:pStyle w:val="style0"/>
              <w:spacing w:after="0" w:lineRule="auto" w:line="286"/>
              <w:ind w:left="-2" w:right="1320" w:firstLine="29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PubSubClient 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1883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const int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18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11"/>
              <w:ind w:left="26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command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>
            <w:pPr>
              <w:pStyle w:val="style0"/>
              <w:spacing w:after="0" w:lineRule="auto" w:line="269"/>
              <w:ind w:left="-2" w:right="7242" w:firstLine="2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4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>
            <w:pPr>
              <w:pStyle w:val="style0"/>
              <w:spacing w:after="53" w:lineRule="auto" w:line="230"/>
              <w:ind w:left="26" w:right="8002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float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3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-2"/>
              <w:rPr/>
            </w:pPr>
            <w:r>
              <w:rPr>
                <w:rFonts w:ascii="Consolas" w:cs="Consolas" w:eastAsia="Consolas" w:hAnsi="Consolas"/>
                <w:color w:val="ffffff"/>
                <w:sz w:val="25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5e6c03"/>
                <w:sz w:val="21"/>
              </w:rPr>
              <w:t>setup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6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57" w:right="5115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115200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OUTPUT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0"/>
        <w:rPr/>
      </w:pPr>
      <w:r>
        <w:t xml:space="preserve"> 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ind w:right="316"/>
        <w:rPr/>
      </w:pPr>
    </w:p>
    <w:tbl>
      <w:tblPr>
        <w:tblW w:w="9874" w:type="dxa"/>
        <w:jc w:val="left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29" w:type="dxa"/>
          <w:left w:w="0" w:type="dxa"/>
          <w:bottom w:w="0" w:type="dxa"/>
          <w:right w:w="2" w:type="dxa"/>
        </w:tblCellMar>
      </w:tblPr>
      <w:tblGrid>
        <w:gridCol w:w="9874"/>
      </w:tblGrid>
      <w:tr>
        <w:trPr>
          <w:trHeight w:val="13980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11" w:lineRule="auto" w:line="242"/>
              <w:ind w:left="231" w:right="3409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pinMode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INPUT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7" w:lineRule="auto" w:line="482"/>
              <w:ind w:left="231" w:right="4976" w:hanging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5e6c03"/>
                <w:sz w:val="21"/>
              </w:rPr>
              <w:t>loop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()) {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28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5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"Connecting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>
            <w:pPr>
              <w:pStyle w:val="style0"/>
              <w:spacing w:after="7"/>
              <w:ind w:left="231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begin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"Wokwi-GUEST"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6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status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() != </w:t>
            </w:r>
            <w:r>
              <w:t xml:space="preserve"> </w:t>
            </w:r>
          </w:p>
          <w:p>
            <w:pPr>
              <w:pStyle w:val="style0"/>
              <w:spacing w:after="0" w:lineRule="auto" w:line="253"/>
              <w:ind w:left="460" w:right="4231" w:hanging="230"/>
              <w:jc w:val="both"/>
              <w:rPr/>
            </w:pPr>
            <w:r>
              <w:rPr>
                <w:rFonts w:ascii="Consolas" w:cs="Consolas" w:eastAsia="Consolas" w:hAnsi="Consolas"/>
                <w:color w:val="d3d3d3"/>
                <w:sz w:val="21"/>
              </w:rPr>
              <w:t>WL_CONNECTED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 {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"WiFi connected, IP address: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WiFi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localIP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74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mqttConnect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1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"Reconnecting MQTT client to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server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while </w:t>
            </w:r>
          </w:p>
          <w:p>
            <w:pPr>
              <w:pStyle w:val="style0"/>
              <w:spacing w:after="278" w:lineRule="auto" w:line="253"/>
              <w:ind w:left="231" w:right="291" w:firstLine="230"/>
              <w:jc w:val="both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(!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connect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clientId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authMethod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,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token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"."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delay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500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9"/>
              <w:rPr/>
            </w:pP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initManagedDevice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subscribe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)) 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13" w:lineRule="auto" w:line="245"/>
              <w:ind w:left="461"/>
              <w:rPr/>
            </w:pPr>
            <w:r>
              <w:rPr>
                <w:rFonts w:ascii="Consolas" w:cs="Consolas" w:eastAsia="Consolas" w:hAnsi="Consolas"/>
                <w:color w:val="717b81"/>
                <w:sz w:val="21"/>
              </w:rPr>
              <w:t>// Serial.println(client.subscribe(topic));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2" w:lineRule="auto" w:line="253"/>
              <w:ind w:right="1859" w:firstLine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"subscribe to cmd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void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publishData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>
        <w:tblPrEx/>
        <w:trPr>
          <w:trHeight w:val="5852" w:hRule="atLeast"/>
          <w:jc w:val="left"/>
        </w:trPr>
        <w:tc>
          <w:tcPr>
            <w:tcW w:w="98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>
            <w:pPr>
              <w:pStyle w:val="style0"/>
              <w:spacing w:after="0" w:lineRule="auto" w:line="251"/>
              <w:ind w:left="231" w:right="4463"/>
              <w:rPr/>
            </w:pPr>
            <w:r>
              <w:rPr>
                <w:rFonts w:ascii="Consolas" w:cs="Consolas" w:eastAsia="Consolas" w:hAnsi="Consolas"/>
                <w:color w:val="e97366"/>
                <w:sz w:val="21"/>
              </w:rPr>
              <w:t>delayMicroseconds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digitalWrite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trigpin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LOW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pulseIn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echopin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</w:t>
            </w:r>
            <w:r>
              <w:rPr>
                <w:rFonts w:ascii="Consolas" w:cs="Consolas" w:eastAsia="Consolas" w:hAnsi="Consolas"/>
                <w:color w:val="00969c"/>
                <w:sz w:val="21"/>
              </w:rPr>
              <w:t>HIGH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=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duration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*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speed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/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2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if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&lt;</w:t>
            </w:r>
            <w:r>
              <w:rPr>
                <w:rFonts w:ascii="Consolas" w:cs="Consolas" w:eastAsia="Consolas" w:hAnsi="Consolas"/>
                <w:color w:val="b5cea8"/>
                <w:sz w:val="21"/>
              </w:rPr>
              <w:t>100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String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"{\"Alert distance\":"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;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dist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 xml:space="preserve">payload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+= 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"}"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"\n"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>
            <w:pPr>
              <w:pStyle w:val="style0"/>
              <w:spacing w:after="0" w:lineRule="auto" w:line="251"/>
              <w:ind w:left="461" w:right="2038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"Sending payload: 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);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if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client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publishTopic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, (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>char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*) 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payload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d3d3d3"/>
                <w:sz w:val="21"/>
              </w:rPr>
              <w:t>c_str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())) 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OK"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46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 xml:space="preserve">} </w:t>
            </w:r>
            <w:r>
              <w:rPr>
                <w:rFonts w:ascii="Consolas" w:cs="Consolas" w:eastAsia="Consolas" w:hAnsi="Consolas"/>
                <w:color w:val="559cd5"/>
                <w:sz w:val="21"/>
              </w:rPr>
              <w:t xml:space="preserve">else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{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692"/>
              <w:rPr/>
            </w:pPr>
            <w:r>
              <w:rPr>
                <w:rFonts w:ascii="Consolas" w:cs="Consolas" w:eastAsia="Consolas" w:hAnsi="Consolas"/>
                <w:b/>
                <w:color w:val="e97366"/>
                <w:sz w:val="21"/>
              </w:rPr>
              <w:t>Serial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.</w:t>
            </w:r>
            <w:r>
              <w:rPr>
                <w:rFonts w:ascii="Consolas" w:cs="Consolas" w:eastAsia="Consolas" w:hAnsi="Consolas"/>
                <w:color w:val="e97366"/>
                <w:sz w:val="21"/>
              </w:rPr>
              <w:t>println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(</w:t>
            </w:r>
            <w:r>
              <w:rPr>
                <w:rFonts w:ascii="Consolas" w:cs="Consolas" w:eastAsia="Consolas" w:hAnsi="Consolas"/>
                <w:color w:val="ce9178"/>
                <w:sz w:val="21"/>
              </w:rPr>
              <w:t>"Publish FAILED"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);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ind w:left="231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onsolas" w:cs="Consolas" w:eastAsia="Consolas" w:hAnsi="Consolas"/>
                <w:color w:val="dcdcdc"/>
                <w:sz w:val="21"/>
              </w:rPr>
              <w:t>}</w:t>
            </w:r>
            <w:r>
              <w:rPr>
                <w:rFonts w:ascii="Consolas" w:cs="Consolas" w:eastAsia="Consolas" w:hAnsi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>
      <w:pPr>
        <w:pStyle w:val="style0"/>
        <w:spacing w:after="41"/>
        <w:ind w:left="739"/>
        <w:rPr/>
      </w:pPr>
      <w:r>
        <w:rPr>
          <w:rFonts w:ascii="Consolas" w:cs="Consolas" w:eastAsia="Consolas" w:hAnsi="Consolas"/>
          <w:sz w:val="20"/>
        </w:rPr>
        <w:t xml:space="preserve"> </w:t>
      </w:r>
      <w:r>
        <w:t xml:space="preserve">  </w:t>
      </w:r>
    </w:p>
    <w:p>
      <w:pPr>
        <w:pStyle w:val="style0"/>
        <w:spacing w:after="262"/>
        <w:ind w:left="739"/>
        <w:rPr/>
      </w:pPr>
      <w:r>
        <w:rPr>
          <w:rFonts w:ascii="Consolas" w:cs="Consolas" w:eastAsia="Consolas" w:hAnsi="Consolas"/>
          <w:sz w:val="24"/>
        </w:rPr>
        <w:t xml:space="preserve"> </w:t>
      </w:r>
      <w:r>
        <w:t xml:space="preserve"> 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7"/>
        </w:rPr>
        <w:t xml:space="preserve"> </w:t>
      </w:r>
      <w:r>
        <w:t xml:space="preserve">  </w:t>
      </w:r>
    </w:p>
    <w:p>
      <w:pPr>
        <w:pStyle w:val="style0"/>
        <w:spacing w:after="123"/>
        <w:ind w:right="1889"/>
        <w:jc w:val="right"/>
        <w:rPr/>
      </w:pPr>
      <w:r>
        <w:rPr/>
        <w:drawing>
          <wp:inline distL="0" distT="0" distB="0" distR="0">
            <wp:extent cx="4084320" cy="313944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4320" cy="31394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>
      <w:pPr>
        <w:pStyle w:val="style0"/>
        <w:spacing w:after="0" w:lineRule="auto" w:line="216"/>
        <w:ind w:left="974" w:right="10056"/>
        <w:rPr/>
      </w:pPr>
      <w:r>
        <w:rPr>
          <w:b/>
          <w:sz w:val="32"/>
        </w:rPr>
        <w:t xml:space="preserve"> </w:t>
      </w:r>
      <w:r>
        <w:t xml:space="preserve"> </w:t>
      </w: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974"/>
        <w:rPr/>
      </w:pPr>
      <w:r>
        <w:rPr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3"/>
        <w:ind w:left="955" w:hanging="10"/>
        <w:rPr/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t xml:space="preserve">  </w:t>
      </w:r>
    </w:p>
    <w:p>
      <w:pPr>
        <w:pStyle w:val="style0"/>
        <w:spacing w:after="16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37"/>
        <w:ind w:left="739"/>
        <w:rPr/>
      </w:pPr>
      <w:r>
        <w:rPr>
          <w:b/>
          <w:sz w:val="20"/>
        </w:rPr>
        <w:t xml:space="preserve"> </w:t>
      </w:r>
      <w:r>
        <w:t xml:space="preserve">  </w:t>
      </w:r>
    </w:p>
    <w:p>
      <w:pPr>
        <w:pStyle w:val="style0"/>
        <w:spacing w:after="0"/>
        <w:ind w:left="739"/>
        <w:rPr/>
      </w:pPr>
      <w:r>
        <w:rPr>
          <w:b/>
          <w:sz w:val="14"/>
        </w:rPr>
        <w:t xml:space="preserve"> </w:t>
      </w:r>
      <w:r>
        <w:t xml:space="preserve">  </w:t>
      </w:r>
    </w:p>
    <w:p>
      <w:pPr>
        <w:pStyle w:val="style0"/>
        <w:spacing w:after="392"/>
        <w:ind w:right="1040"/>
        <w:jc w:val="right"/>
        <w:rPr/>
      </w:pPr>
      <w:r>
        <w:rPr/>
        <w:drawing>
          <wp:inline distL="0" distT="0" distB="0" distR="0">
            <wp:extent cx="4551426" cy="4190364"/>
            <wp:effectExtent l="0" t="0" r="0" b="0"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1426" cy="41903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tabs>
          <w:tab w:val="center" w:leader="none" w:pos="734"/>
          <w:tab w:val="right" w:leader="none" w:pos="11152"/>
        </w:tabs>
        <w:spacing w:after="0"/>
        <w:rPr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/>
        <w:drawing>
          <wp:inline distL="0" distT="0" distB="0" distR="0">
            <wp:extent cx="6019800" cy="2946400"/>
            <wp:effectExtent l="0" t="0" r="0" b="0"/>
            <wp:docPr id="1028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2946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t xml:space="preserve"> </w:t>
      </w:r>
    </w:p>
    <w:p>
      <w:pPr>
        <w:pStyle w:val="style0"/>
        <w:spacing w:after="0"/>
        <w:ind w:left="734"/>
        <w:rPr/>
      </w:pPr>
      <w:r>
        <w:rPr>
          <w:rFonts w:ascii="Times New Roman" w:cs="Times New Roman" w:eastAsia="Times New Roman" w:hAnsi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>
      <w:pPr>
        <w:pStyle w:val="style0"/>
        <w:spacing w:after="0"/>
        <w:ind w:left="739"/>
        <w:rPr/>
      </w:pP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https://wokwi.com/projects/3464059703179351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separate"/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t>8</w:t>
      </w:r>
      <w:r>
        <w:rPr>
          <w:rFonts w:ascii="Times New Roman" w:cs="Times New Roman" w:eastAsia="Times New Roman" w:hAnsi="Times New Roman"/>
          <w:b/>
          <w:color w:val="0563c1"/>
          <w:sz w:val="32"/>
          <w:u w:val="single" w:color="0563c1"/>
        </w:rPr>
        <w:fldChar w:fldCharType="end"/>
      </w:r>
      <w:r>
        <w:rPr>
          <w:rFonts w:ascii="Times New Roman" w:cs="Times New Roman" w:eastAsia="Times New Roman" w:hAnsi="Times New Roman"/>
          <w:b/>
          <w:sz w:val="32"/>
        </w:rPr>
        <w:fldChar w:fldCharType="begin"/>
      </w:r>
      <w:r>
        <w:instrText>HYPERLINK "https://wokwi.com/projects/346405970317935188"</w:instrText>
      </w:r>
      <w:r>
        <w:rPr>
          <w:rFonts w:ascii="Times New Roman" w:cs="Times New Roman" w:eastAsia="Times New Roman" w:hAnsi="Times New Roman"/>
          <w:b/>
          <w:sz w:val="32"/>
        </w:rPr>
        <w:fldChar w:fldCharType="separate"/>
      </w:r>
      <w:r>
        <w:rPr>
          <w:rFonts w:ascii="Times New Roman" w:cs="Times New Roman" w:eastAsia="Times New Roman" w:hAnsi="Times New Roman"/>
          <w:b/>
          <w:sz w:val="32"/>
        </w:rPr>
        <w:t xml:space="preserve"> </w:t>
      </w:r>
      <w:r>
        <w:rPr>
          <w:rFonts w:ascii="Times New Roman" w:cs="Times New Roman" w:eastAsia="Times New Roman" w:hAnsi="Times New Roman"/>
          <w:b/>
          <w:sz w:val="32"/>
        </w:rPr>
        <w:fldChar w:fldCharType="end"/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separate"/>
      </w:r>
      <w:r>
        <w:rPr>
          <w:rFonts w:ascii="Consolas" w:cs="Consolas" w:eastAsia="Consolas" w:hAnsi="Consolas"/>
          <w:b/>
          <w:sz w:val="32"/>
          <w:vertAlign w:val="subscript"/>
        </w:rPr>
        <w:t xml:space="preserve"> </w:t>
      </w:r>
      <w:r>
        <w:rPr>
          <w:rFonts w:ascii="Consolas" w:cs="Consolas" w:eastAsia="Consolas" w:hAnsi="Consolas"/>
          <w:b/>
          <w:sz w:val="32"/>
          <w:vertAlign w:val="subscript"/>
        </w:rPr>
        <w:fldChar w:fldCharType="end"/>
      </w:r>
      <w:r>
        <w:rPr>
          <w:sz w:val="32"/>
          <w:vertAlign w:val="subscript"/>
        </w:rPr>
        <w:fldChar w:fldCharType="begin"/>
      </w:r>
      <w:r>
        <w:instrText>HYPERLINK "https://wokwi.com/projects/346405970317935188"</w:instrText>
      </w:r>
      <w:r>
        <w:rPr>
          <w:sz w:val="32"/>
          <w:vertAlign w:val="subscript"/>
        </w:rPr>
        <w:fldChar w:fldCharType="separate"/>
      </w:r>
      <w:r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fldChar w:fldCharType="end"/>
      </w:r>
    </w:p>
    <w:sectPr>
      <w:pgSz w:w="11909" w:h="16838" w:orient="portrait"/>
      <w:pgMar w:top="1339" w:right="756" w:bottom="1520" w:left="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variable"/>
    <w:sig w:usb0="E00006FF" w:usb1="0000F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en-IN" w:eastAsia="en-IN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5</TotalTime>
  <Words>267</Words>
  <Pages>5</Pages>
  <Characters>2168</Characters>
  <Application>WPS Office</Application>
  <Paragraphs>117</Paragraphs>
  <CharactersWithSpaces>2729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2022-11-01T07:40:21Z</dcterms:created>
  <dc:creator>Arun K</dc:creator>
  <lastModifiedBy>RMX3231</lastModifiedBy>
  <dcterms:modified xsi:type="dcterms:W3CDTF">2022-11-06T21:22:42Z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3f3519d4251d4a718f5234c96df7022d</vt:lpwstr>
  </property>
</Properties>
</file>